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8A0C06" w14:textId="7F5A15F0" w:rsidR="00CE2D13" w:rsidRPr="00C27A2E" w:rsidRDefault="00866E9C" w:rsidP="006728FB">
      <w:pPr>
        <w:pStyle w:val="ContactInformation"/>
        <w:jc w:val="center"/>
        <w:rPr>
          <w:rFonts w:ascii="Times New Roman" w:hAnsi="Times New Roman" w:cs="Times New Roman"/>
          <w:color w:val="000000" w:themeColor="text1"/>
          <w:sz w:val="48"/>
          <w:szCs w:val="48"/>
        </w:rPr>
      </w:pPr>
      <w:r w:rsidRPr="00C27A2E">
        <w:rPr>
          <w:rFonts w:ascii="Times New Roman" w:hAnsi="Times New Roman" w:cs="Times New Roman"/>
          <w:color w:val="000000" w:themeColor="text1"/>
          <w:sz w:val="48"/>
          <w:szCs w:val="48"/>
        </w:rPr>
        <w:t>Vijay Padmakumar</w:t>
      </w:r>
    </w:p>
    <w:p w14:paraId="1DFC3A84" w14:textId="77777777" w:rsidR="00CE2D13" w:rsidRPr="00C27A2E" w:rsidRDefault="001B25D5" w:rsidP="006728FB">
      <w:pPr>
        <w:pStyle w:val="ContactInformation"/>
        <w:jc w:val="center"/>
        <w:rPr>
          <w:rFonts w:ascii="Times New Roman" w:hAnsi="Times New Roman" w:cs="Times New Roman"/>
          <w:color w:val="000000" w:themeColor="text1"/>
        </w:rPr>
      </w:pPr>
      <w:hyperlink r:id="rId7" w:history="1">
        <w:r w:rsidR="00866E9C" w:rsidRPr="00C27A2E">
          <w:rPr>
            <w:rStyle w:val="Hyperlink"/>
            <w:rFonts w:ascii="Times New Roman" w:hAnsi="Times New Roman" w:cs="Times New Roman"/>
            <w:color w:val="000000" w:themeColor="text1"/>
          </w:rPr>
          <w:t>vijaypadmakumar@outlook.com</w:t>
        </w:r>
      </w:hyperlink>
      <w:r w:rsidR="00866E9C" w:rsidRPr="00C27A2E">
        <w:rPr>
          <w:rFonts w:ascii="Times New Roman" w:hAnsi="Times New Roman" w:cs="Times New Roman"/>
          <w:color w:val="000000" w:themeColor="text1"/>
        </w:rPr>
        <w:t xml:space="preserve"> | 07786508403</w:t>
      </w:r>
    </w:p>
    <w:p w14:paraId="705DA900" w14:textId="77777777" w:rsidR="00CE2D13" w:rsidRPr="00C27A2E" w:rsidRDefault="001B25D5">
      <w:pPr>
        <w:pStyle w:val="Heading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id w:val="-1150367223"/>
          <w:placeholder>
            <w:docPart w:val="B3F244A4736E2D42B83F07182B5C06DF"/>
          </w:placeholder>
          <w:temporary/>
          <w:showingPlcHdr/>
          <w15:appearance w15:val="hidden"/>
        </w:sdtPr>
        <w:sdtEndPr/>
        <w:sdtContent>
          <w:r w:rsidR="00972EC1" w:rsidRPr="00C27A2E">
            <w:rPr>
              <w:rFonts w:ascii="Times New Roman" w:hAnsi="Times New Roman" w:cs="Times New Roman"/>
              <w:color w:val="000000" w:themeColor="text1"/>
              <w:lang w:val="en-GB" w:bidi="en-GB"/>
            </w:rPr>
            <w:t>Education</w:t>
          </w:r>
        </w:sdtContent>
      </w:sdt>
    </w:p>
    <w:p w14:paraId="5429570A" w14:textId="77777777" w:rsidR="00866E9C" w:rsidRPr="00C27A2E" w:rsidRDefault="00866E9C" w:rsidP="00866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A2E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BSc Computer Science and Artificial Intelligence with Industrial Year </w:t>
      </w:r>
    </w:p>
    <w:p w14:paraId="50FD0627" w14:textId="77777777" w:rsidR="00866E9C" w:rsidRPr="00C27A2E" w:rsidRDefault="00866E9C" w:rsidP="00866E9C">
      <w:pPr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A2E">
        <w:rPr>
          <w:rFonts w:ascii="Times New Roman" w:hAnsi="Times New Roman" w:cs="Times New Roman"/>
          <w:color w:val="000000" w:themeColor="text1"/>
          <w:sz w:val="24"/>
          <w:szCs w:val="24"/>
        </w:rPr>
        <w:t>Intended graduation: July 2023</w:t>
      </w:r>
    </w:p>
    <w:p w14:paraId="15E1F91C" w14:textId="77777777" w:rsidR="00866E9C" w:rsidRPr="00C27A2E" w:rsidRDefault="00866E9C" w:rsidP="007D0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First year:</w:t>
      </w:r>
    </w:p>
    <w:p w14:paraId="191E7314" w14:textId="3D76DB88" w:rsidR="00866E9C" w:rsidRPr="00C27A2E" w:rsidRDefault="00866E9C" w:rsidP="007D00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Modules: DSA, Programming in Java, AI</w:t>
      </w:r>
      <w:r w:rsidR="00200BE1" w:rsidRPr="00C27A2E">
        <w:rPr>
          <w:rFonts w:ascii="Times New Roman" w:hAnsi="Times New Roman" w:cs="Times New Roman"/>
          <w:color w:val="000000" w:themeColor="text1"/>
        </w:rPr>
        <w:t xml:space="preserve"> and Robotics</w:t>
      </w:r>
      <w:r w:rsidRPr="00C27A2E">
        <w:rPr>
          <w:rFonts w:ascii="Times New Roman" w:hAnsi="Times New Roman" w:cs="Times New Roman"/>
          <w:color w:val="000000" w:themeColor="text1"/>
        </w:rPr>
        <w:t>, Logic and Computation, Mathematics, and Economics.</w:t>
      </w:r>
    </w:p>
    <w:p w14:paraId="403179D1" w14:textId="77777777" w:rsidR="00866E9C" w:rsidRPr="00C27A2E" w:rsidRDefault="00866E9C" w:rsidP="007D0035">
      <w:pPr>
        <w:pStyle w:val="ListParagraph"/>
        <w:numPr>
          <w:ilvl w:val="1"/>
          <w:numId w:val="12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Average mark: 71.8%</w:t>
      </w:r>
    </w:p>
    <w:p w14:paraId="451B1F91" w14:textId="77777777" w:rsidR="00866E9C" w:rsidRPr="00C27A2E" w:rsidRDefault="00866E9C" w:rsidP="007D003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Second year:</w:t>
      </w:r>
    </w:p>
    <w:p w14:paraId="3C96D2F2" w14:textId="03C9B9DE" w:rsidR="00866E9C" w:rsidRPr="00C27A2E" w:rsidRDefault="00866E9C" w:rsidP="007D00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 xml:space="preserve">Modules: AI, Functional Programming, </w:t>
      </w:r>
      <w:r w:rsidR="007D0035" w:rsidRPr="00C27A2E">
        <w:rPr>
          <w:rFonts w:ascii="Times New Roman" w:hAnsi="Times New Roman" w:cs="Times New Roman"/>
          <w:color w:val="000000" w:themeColor="text1"/>
        </w:rPr>
        <w:t>Systems Programming in C</w:t>
      </w:r>
      <w:r w:rsidR="007E4D20" w:rsidRPr="00C27A2E">
        <w:rPr>
          <w:rFonts w:ascii="Times New Roman" w:hAnsi="Times New Roman" w:cs="Times New Roman"/>
          <w:color w:val="000000" w:themeColor="text1"/>
        </w:rPr>
        <w:t>/C++</w:t>
      </w:r>
      <w:r w:rsidR="007D0035" w:rsidRPr="00C27A2E">
        <w:rPr>
          <w:rFonts w:ascii="Times New Roman" w:hAnsi="Times New Roman" w:cs="Times New Roman"/>
          <w:color w:val="000000" w:themeColor="text1"/>
        </w:rPr>
        <w:t>, Software Engineering and Professional Practice, Security and Networks, and Team project.</w:t>
      </w:r>
    </w:p>
    <w:p w14:paraId="01275C85" w14:textId="77777777" w:rsidR="007D0035" w:rsidRPr="00C27A2E" w:rsidRDefault="007D0035" w:rsidP="007D003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Average mark: expected</w:t>
      </w:r>
    </w:p>
    <w:p w14:paraId="5E14FC2F" w14:textId="77777777" w:rsidR="003D7ECE" w:rsidRPr="00C27A2E" w:rsidRDefault="003D7ECE" w:rsidP="003D7ECE">
      <w:pPr>
        <w:rPr>
          <w:rFonts w:ascii="Times New Roman" w:hAnsi="Times New Roman" w:cs="Times New Roman"/>
          <w:color w:val="000000" w:themeColor="text1"/>
        </w:rPr>
      </w:pPr>
    </w:p>
    <w:p w14:paraId="661B74CF" w14:textId="77777777" w:rsidR="003D7ECE" w:rsidRPr="00C27A2E" w:rsidRDefault="001B25D5" w:rsidP="003D7ECE">
      <w:pPr>
        <w:pStyle w:val="Heading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id w:val="-819804518"/>
          <w:placeholder>
            <w:docPart w:val="28D14EAF66B97D48A64D4CF17869FAC1"/>
          </w:placeholder>
          <w:temporary/>
          <w:showingPlcHdr/>
          <w15:appearance w15:val="hidden"/>
        </w:sdtPr>
        <w:sdtEndPr/>
        <w:sdtContent>
          <w:r w:rsidR="003D7ECE" w:rsidRPr="00C27A2E">
            <w:rPr>
              <w:rFonts w:ascii="Times New Roman" w:hAnsi="Times New Roman" w:cs="Times New Roman"/>
              <w:color w:val="000000" w:themeColor="text1"/>
              <w:lang w:val="en-GB" w:bidi="en-GB"/>
            </w:rPr>
            <w:t>Skills Summary</w:t>
          </w:r>
        </w:sdtContent>
      </w:sdt>
    </w:p>
    <w:p w14:paraId="465D176B" w14:textId="77777777" w:rsidR="003D7ECE" w:rsidRPr="00C27A2E" w:rsidRDefault="003D7EC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Python – 2 years</w:t>
      </w:r>
    </w:p>
    <w:p w14:paraId="7C584520" w14:textId="77777777" w:rsidR="003D7ECE" w:rsidRPr="00C27A2E" w:rsidRDefault="003D7EC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Java - 1 year</w:t>
      </w:r>
    </w:p>
    <w:p w14:paraId="6160D3FC" w14:textId="18128B21" w:rsidR="003D7ECE" w:rsidRPr="00C27A2E" w:rsidRDefault="003D7EC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C++ - 1 year</w:t>
      </w:r>
    </w:p>
    <w:p w14:paraId="1A701F26" w14:textId="5752F052" w:rsidR="001F2CFE" w:rsidRPr="00C27A2E" w:rsidRDefault="001F2CF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SQL – 2 years</w:t>
      </w:r>
    </w:p>
    <w:p w14:paraId="23DA5A13" w14:textId="7D148388" w:rsidR="001F2CFE" w:rsidRPr="00C27A2E" w:rsidRDefault="00A91AD5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Haskell – 2 months</w:t>
      </w:r>
    </w:p>
    <w:p w14:paraId="5AB15206" w14:textId="5C306695" w:rsidR="00866E9C" w:rsidRPr="00C27A2E" w:rsidRDefault="003D7EC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Data Science</w:t>
      </w:r>
      <w:r w:rsidR="00C713C7" w:rsidRPr="00C27A2E">
        <w:rPr>
          <w:rFonts w:ascii="Times New Roman" w:hAnsi="Times New Roman" w:cs="Times New Roman"/>
          <w:color w:val="000000" w:themeColor="text1"/>
        </w:rPr>
        <w:t xml:space="preserve"> and Machine Learning</w:t>
      </w:r>
      <w:r w:rsidRPr="00C27A2E">
        <w:rPr>
          <w:rFonts w:ascii="Times New Roman" w:hAnsi="Times New Roman" w:cs="Times New Roman"/>
          <w:color w:val="000000" w:themeColor="text1"/>
        </w:rPr>
        <w:t xml:space="preserve"> – 6 months</w:t>
      </w:r>
    </w:p>
    <w:p w14:paraId="75688F87" w14:textId="44E17356" w:rsidR="001F2CFE" w:rsidRPr="00C27A2E" w:rsidRDefault="001F2CFE" w:rsidP="001F2CFE">
      <w:pPr>
        <w:pStyle w:val="ListParagraph"/>
        <w:numPr>
          <w:ilvl w:val="0"/>
          <w:numId w:val="20"/>
        </w:numPr>
        <w:spacing w:after="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Web Development – 6 months</w:t>
      </w:r>
    </w:p>
    <w:p w14:paraId="5FA48419" w14:textId="77777777" w:rsidR="00CE2D13" w:rsidRPr="00C27A2E" w:rsidRDefault="001B25D5">
      <w:pPr>
        <w:pStyle w:val="Heading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id w:val="617349259"/>
          <w:placeholder>
            <w:docPart w:val="C6F27A606012EE4C8EACF66E7DC6894C"/>
          </w:placeholder>
          <w:temporary/>
          <w:showingPlcHdr/>
          <w15:appearance w15:val="hidden"/>
        </w:sdtPr>
        <w:sdtEndPr/>
        <w:sdtContent>
          <w:r w:rsidR="00972EC1" w:rsidRPr="00C27A2E">
            <w:rPr>
              <w:rFonts w:ascii="Times New Roman" w:hAnsi="Times New Roman" w:cs="Times New Roman"/>
              <w:color w:val="000000" w:themeColor="text1"/>
              <w:lang w:val="en-GB" w:bidi="en-GB"/>
            </w:rPr>
            <w:t>Experience</w:t>
          </w:r>
        </w:sdtContent>
      </w:sdt>
    </w:p>
    <w:p w14:paraId="456C9DB4" w14:textId="7BA64D57" w:rsidR="00CE2D13" w:rsidRPr="00C27A2E" w:rsidRDefault="007D0035" w:rsidP="006728FB">
      <w:pPr>
        <w:pStyle w:val="Heading2"/>
        <w:numPr>
          <w:ilvl w:val="0"/>
          <w:numId w:val="14"/>
        </w:numPr>
        <w:spacing w:line="240" w:lineRule="auto"/>
        <w:rPr>
          <w:rFonts w:ascii="Times New Roman" w:hAnsi="Times New Roman" w:cs="Times New Roman"/>
          <w:b w:val="0"/>
          <w:bCs/>
          <w:i w:val="0"/>
          <w:color w:val="000000" w:themeColor="text1"/>
          <w:sz w:val="28"/>
          <w:szCs w:val="28"/>
          <w:u w:val="single"/>
        </w:rPr>
      </w:pPr>
      <w:r w:rsidRPr="00C27A2E">
        <w:rPr>
          <w:rFonts w:ascii="Times New Roman" w:hAnsi="Times New Roman" w:cs="Times New Roman"/>
          <w:b w:val="0"/>
          <w:bCs/>
          <w:i w:val="0"/>
          <w:color w:val="000000" w:themeColor="text1"/>
          <w:sz w:val="28"/>
          <w:szCs w:val="28"/>
          <w:u w:val="single"/>
        </w:rPr>
        <w:t>Prabha Agencies</w:t>
      </w:r>
      <w:r w:rsidR="006728FB" w:rsidRPr="00C27A2E">
        <w:rPr>
          <w:rFonts w:ascii="Times New Roman" w:hAnsi="Times New Roman" w:cs="Times New Roman"/>
          <w:b w:val="0"/>
          <w:bCs/>
          <w:i w:val="0"/>
          <w:color w:val="000000" w:themeColor="text1"/>
          <w:sz w:val="28"/>
          <w:szCs w:val="28"/>
          <w:u w:val="single"/>
        </w:rPr>
        <w:t>, Kerala</w:t>
      </w:r>
    </w:p>
    <w:p w14:paraId="72EAEE6F" w14:textId="77777777" w:rsidR="00CE2D13" w:rsidRPr="00C27A2E" w:rsidRDefault="007D0035" w:rsidP="007D0035">
      <w:pPr>
        <w:pStyle w:val="Heading3"/>
        <w:ind w:firstLine="720"/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</w:pPr>
      <w:r w:rsidRPr="00C27A2E">
        <w:rPr>
          <w:rFonts w:ascii="Times New Roman" w:hAnsi="Times New Roman" w:cs="Times New Roman"/>
          <w:i w:val="0"/>
          <w:color w:val="000000" w:themeColor="text1"/>
          <w:sz w:val="24"/>
          <w:szCs w:val="28"/>
          <w:u w:val="single"/>
        </w:rPr>
        <w:t>Freelance web developer</w:t>
      </w:r>
      <w:r w:rsidRPr="00C27A2E">
        <w:rPr>
          <w:rFonts w:ascii="Times New Roman" w:hAnsi="Times New Roman" w:cs="Times New Roman"/>
          <w:i w:val="0"/>
          <w:color w:val="000000" w:themeColor="text1"/>
          <w:sz w:val="24"/>
          <w:szCs w:val="28"/>
        </w:rPr>
        <w:t xml:space="preserve"> | Sep 2020 – Current </w:t>
      </w:r>
    </w:p>
    <w:p w14:paraId="39CA15AE" w14:textId="4B25B703" w:rsidR="00CE2D13" w:rsidRPr="00C27A2E" w:rsidRDefault="007D0035" w:rsidP="007D0035">
      <w:pPr>
        <w:ind w:left="72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I was tasked with redesigning their old website into a new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, </w:t>
      </w:r>
      <w:r w:rsidRPr="00C27A2E">
        <w:rPr>
          <w:rFonts w:ascii="Times New Roman" w:hAnsi="Times New Roman" w:cs="Times New Roman"/>
          <w:color w:val="000000" w:themeColor="text1"/>
        </w:rPr>
        <w:t>modern</w:t>
      </w:r>
      <w:r w:rsidR="006728FB" w:rsidRPr="00C27A2E">
        <w:rPr>
          <w:rFonts w:ascii="Times New Roman" w:hAnsi="Times New Roman" w:cs="Times New Roman"/>
          <w:color w:val="000000" w:themeColor="text1"/>
        </w:rPr>
        <w:t>,</w:t>
      </w:r>
      <w:r w:rsidRPr="00C27A2E">
        <w:rPr>
          <w:rFonts w:ascii="Times New Roman" w:hAnsi="Times New Roman" w:cs="Times New Roman"/>
          <w:color w:val="000000" w:themeColor="text1"/>
        </w:rPr>
        <w:t xml:space="preserve"> and </w:t>
      </w:r>
      <w:r w:rsidR="006728FB" w:rsidRPr="00C27A2E">
        <w:rPr>
          <w:rFonts w:ascii="Times New Roman" w:hAnsi="Times New Roman" w:cs="Times New Roman"/>
          <w:color w:val="000000" w:themeColor="text1"/>
        </w:rPr>
        <w:t>user-friendly</w:t>
      </w:r>
      <w:r w:rsidRPr="00C27A2E">
        <w:rPr>
          <w:rFonts w:ascii="Times New Roman" w:hAnsi="Times New Roman" w:cs="Times New Roman"/>
          <w:color w:val="000000" w:themeColor="text1"/>
        </w:rPr>
        <w:t xml:space="preserve"> website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 within a month</w:t>
      </w:r>
      <w:r w:rsidRPr="00C27A2E">
        <w:rPr>
          <w:rFonts w:ascii="Times New Roman" w:hAnsi="Times New Roman" w:cs="Times New Roman"/>
          <w:color w:val="000000" w:themeColor="text1"/>
        </w:rPr>
        <w:t>. I added a products page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 on to the website</w:t>
      </w:r>
      <w:r w:rsidRPr="00C27A2E">
        <w:rPr>
          <w:rFonts w:ascii="Times New Roman" w:hAnsi="Times New Roman" w:cs="Times New Roman"/>
          <w:color w:val="000000" w:themeColor="text1"/>
        </w:rPr>
        <w:t xml:space="preserve"> which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 lists out their multiple product categories along with pictures</w:t>
      </w:r>
      <w:r w:rsidRPr="00C27A2E">
        <w:rPr>
          <w:rFonts w:ascii="Times New Roman" w:hAnsi="Times New Roman" w:cs="Times New Roman"/>
          <w:color w:val="000000" w:themeColor="text1"/>
        </w:rPr>
        <w:t>. This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 experience has helped me develop my front-end web development and time management skills. </w:t>
      </w:r>
    </w:p>
    <w:p w14:paraId="18AE89B5" w14:textId="00EAB98C" w:rsidR="007D0035" w:rsidRPr="00C27A2E" w:rsidRDefault="007D0035" w:rsidP="007D0035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r w:rsidRPr="00C27A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Developed own iOS apps</w:t>
      </w:r>
    </w:p>
    <w:p w14:paraId="47DCDFF7" w14:textId="57EC161B" w:rsidR="006728FB" w:rsidRPr="00C27A2E" w:rsidRDefault="006728FB" w:rsidP="006728FB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A2E">
        <w:rPr>
          <w:rFonts w:ascii="Times New Roman" w:hAnsi="Times New Roman" w:cs="Times New Roman"/>
          <w:color w:val="000000" w:themeColor="text1"/>
          <w:sz w:val="24"/>
          <w:szCs w:val="24"/>
        </w:rPr>
        <w:t>March 2020 – May 2020</w:t>
      </w:r>
    </w:p>
    <w:p w14:paraId="6C3D4D01" w14:textId="7F3944F9" w:rsidR="007E4D20" w:rsidRPr="00C27A2E" w:rsidRDefault="007D0035" w:rsidP="007E4D20">
      <w:pPr>
        <w:ind w:left="720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 xml:space="preserve">As part of </w:t>
      </w:r>
      <w:r w:rsidR="001B3C2F" w:rsidRPr="00C27A2E">
        <w:rPr>
          <w:rFonts w:ascii="Times New Roman" w:hAnsi="Times New Roman" w:cs="Times New Roman"/>
          <w:color w:val="000000" w:themeColor="text1"/>
        </w:rPr>
        <w:t>an</w:t>
      </w:r>
      <w:r w:rsidRPr="00C27A2E">
        <w:rPr>
          <w:rFonts w:ascii="Times New Roman" w:hAnsi="Times New Roman" w:cs="Times New Roman"/>
          <w:color w:val="000000" w:themeColor="text1"/>
        </w:rPr>
        <w:t xml:space="preserve"> online bootcamp that I attended, I developed </w:t>
      </w:r>
      <w:r w:rsidR="006728FB" w:rsidRPr="00C27A2E">
        <w:rPr>
          <w:rFonts w:ascii="Times New Roman" w:hAnsi="Times New Roman" w:cs="Times New Roman"/>
          <w:color w:val="000000" w:themeColor="text1"/>
        </w:rPr>
        <w:t>numerous</w:t>
      </w:r>
      <w:r w:rsidR="001B3C2F" w:rsidRPr="00C27A2E">
        <w:rPr>
          <w:rFonts w:ascii="Times New Roman" w:hAnsi="Times New Roman" w:cs="Times New Roman"/>
          <w:color w:val="000000" w:themeColor="text1"/>
        </w:rPr>
        <w:t xml:space="preserve"> iOS applications.</w:t>
      </w:r>
      <w:r w:rsidR="006728FB" w:rsidRPr="00C27A2E">
        <w:rPr>
          <w:rFonts w:ascii="Times New Roman" w:hAnsi="Times New Roman" w:cs="Times New Roman"/>
          <w:color w:val="000000" w:themeColor="text1"/>
        </w:rPr>
        <w:t xml:space="preserve"> I learned and practiced Swift for three months and developed complex applications that are compatible across all iOS devices. </w:t>
      </w:r>
    </w:p>
    <w:p w14:paraId="7FA7513E" w14:textId="729FBD64" w:rsidR="007E4D20" w:rsidRPr="00C27A2E" w:rsidRDefault="007E4D20" w:rsidP="007E4D2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</w:pPr>
      <w:proofErr w:type="spellStart"/>
      <w:r w:rsidRPr="00C27A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>Qiskit</w:t>
      </w:r>
      <w:proofErr w:type="spellEnd"/>
      <w:r w:rsidRPr="00C27A2E">
        <w:rPr>
          <w:rFonts w:ascii="Times New Roman" w:hAnsi="Times New Roman" w:cs="Times New Roman"/>
          <w:color w:val="000000" w:themeColor="text1"/>
          <w:sz w:val="28"/>
          <w:szCs w:val="28"/>
          <w:u w:val="single"/>
        </w:rPr>
        <w:t xml:space="preserve"> Quantum computing hackathon</w:t>
      </w:r>
    </w:p>
    <w:p w14:paraId="50E4AA8A" w14:textId="5E0202A4" w:rsidR="007E4D20" w:rsidRPr="00C27A2E" w:rsidRDefault="007E4D20" w:rsidP="007E4D20">
      <w:pPr>
        <w:pStyle w:val="ListParagraph"/>
        <w:ind w:left="720" w:firstLine="0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C27A2E">
        <w:rPr>
          <w:rFonts w:ascii="Times New Roman" w:hAnsi="Times New Roman" w:cs="Times New Roman"/>
          <w:color w:val="000000" w:themeColor="text1"/>
          <w:sz w:val="24"/>
          <w:szCs w:val="24"/>
        </w:rPr>
        <w:t>November 2019</w:t>
      </w:r>
    </w:p>
    <w:p w14:paraId="7A2C4AC9" w14:textId="60EB2D53" w:rsidR="00C27A2E" w:rsidRPr="00C27A2E" w:rsidRDefault="00C27A2E" w:rsidP="00C27A2E">
      <w:pPr>
        <w:ind w:left="720"/>
        <w:rPr>
          <w:rFonts w:ascii="Times New Roman" w:eastAsia="Times New Roman" w:hAnsi="Times New Roman" w:cs="Times New Roman"/>
          <w:color w:val="auto"/>
          <w:sz w:val="24"/>
          <w:szCs w:val="24"/>
          <w:lang w:val="en-GB" w:eastAsia="en-GB"/>
        </w:rPr>
      </w:pPr>
      <w:r w:rsidRPr="00C27A2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My team made a game based on the randomness of a quantum computer. I learnt to work with </w:t>
      </w:r>
      <w:proofErr w:type="spellStart"/>
      <w:r w:rsidRPr="00C27A2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>Qiskit</w:t>
      </w:r>
      <w:proofErr w:type="spellEnd"/>
      <w:r w:rsidRPr="00C27A2E">
        <w:rPr>
          <w:rFonts w:ascii="Times New Roman" w:eastAsia="Times New Roman" w:hAnsi="Times New Roman" w:cs="Times New Roman"/>
          <w:color w:val="000000"/>
          <w:sz w:val="24"/>
          <w:szCs w:val="24"/>
          <w:lang w:val="en-GB" w:eastAsia="en-GB"/>
        </w:rPr>
        <w:t xml:space="preserve"> quantum computers, and their principles. This prompted us to develop a game, which displayed quantum superposition and entanglement. </w:t>
      </w:r>
    </w:p>
    <w:p w14:paraId="5318063B" w14:textId="103E06EB" w:rsidR="007E4D20" w:rsidRPr="00C27A2E" w:rsidRDefault="007E4D20" w:rsidP="007E4D20">
      <w:pPr>
        <w:rPr>
          <w:rFonts w:ascii="Times New Roman" w:hAnsi="Times New Roman" w:cs="Times New Roman"/>
          <w:color w:val="000000" w:themeColor="text1"/>
        </w:rPr>
      </w:pPr>
    </w:p>
    <w:p w14:paraId="65F9911C" w14:textId="77777777" w:rsidR="001F2CFE" w:rsidRPr="00C27A2E" w:rsidRDefault="001F2CFE">
      <w:pPr>
        <w:pStyle w:val="Heading1"/>
        <w:rPr>
          <w:rFonts w:ascii="Times New Roman" w:hAnsi="Times New Roman" w:cs="Times New Roman"/>
          <w:color w:val="000000" w:themeColor="text1"/>
        </w:rPr>
      </w:pPr>
    </w:p>
    <w:p w14:paraId="7BB6DEAF" w14:textId="17EE12CE" w:rsidR="001F2CFE" w:rsidRPr="00C27A2E" w:rsidRDefault="001F2CFE" w:rsidP="001F2CFE">
      <w:pPr>
        <w:pStyle w:val="Heading1"/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Projects</w:t>
      </w:r>
    </w:p>
    <w:p w14:paraId="3189C88D" w14:textId="0DBC1804" w:rsidR="001F2CFE" w:rsidRPr="00C27A2E" w:rsidRDefault="001F2CFE" w:rsidP="001F2C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Website for Prabha Agencies</w:t>
      </w:r>
      <w:r w:rsidR="00903333" w:rsidRPr="00C27A2E">
        <w:rPr>
          <w:rFonts w:ascii="Times New Roman" w:hAnsi="Times New Roman" w:cs="Times New Roman"/>
        </w:rPr>
        <w:t>.</w:t>
      </w:r>
    </w:p>
    <w:p w14:paraId="0DDF8F22" w14:textId="736BE490" w:rsidR="001F2CFE" w:rsidRPr="00C27A2E" w:rsidRDefault="001F2CFE" w:rsidP="001F2C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Clima – an iOS weather application, used an API.</w:t>
      </w:r>
    </w:p>
    <w:p w14:paraId="3062F6D6" w14:textId="611CA9A4" w:rsidR="001F2CFE" w:rsidRPr="00C27A2E" w:rsidRDefault="001F2CFE" w:rsidP="001F2C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Textn – an iOS texting application, using Firebase. Currently under development.</w:t>
      </w:r>
    </w:p>
    <w:p w14:paraId="23A4E9CC" w14:textId="6EA01114" w:rsidR="001F2CFE" w:rsidRPr="00C27A2E" w:rsidRDefault="001F2CFE" w:rsidP="001F2CFE">
      <w:pPr>
        <w:pStyle w:val="ListParagraph"/>
        <w:numPr>
          <w:ilvl w:val="0"/>
          <w:numId w:val="17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H40XR</w:t>
      </w:r>
      <w:r w:rsidR="00200BE1" w:rsidRPr="00C27A2E">
        <w:rPr>
          <w:rFonts w:ascii="Times New Roman" w:hAnsi="Times New Roman" w:cs="Times New Roman"/>
        </w:rPr>
        <w:t xml:space="preserve"> News – an iOS news application</w:t>
      </w:r>
      <w:r w:rsidR="00903333" w:rsidRPr="00C27A2E">
        <w:rPr>
          <w:rFonts w:ascii="Times New Roman" w:hAnsi="Times New Roman" w:cs="Times New Roman"/>
        </w:rPr>
        <w:t>.</w:t>
      </w:r>
    </w:p>
    <w:p w14:paraId="5680B06C" w14:textId="5FA44D1A" w:rsidR="00CE2D13" w:rsidRPr="00C27A2E" w:rsidRDefault="001B25D5">
      <w:pPr>
        <w:pStyle w:val="Heading1"/>
        <w:rPr>
          <w:rFonts w:ascii="Times New Roman" w:hAnsi="Times New Roman" w:cs="Times New Roman"/>
          <w:color w:val="000000" w:themeColor="text1"/>
        </w:rPr>
      </w:pPr>
      <w:sdt>
        <w:sdtPr>
          <w:rPr>
            <w:rFonts w:ascii="Times New Roman" w:hAnsi="Times New Roman" w:cs="Times New Roman"/>
            <w:color w:val="000000" w:themeColor="text1"/>
          </w:rPr>
          <w:id w:val="250401295"/>
          <w:placeholder>
            <w:docPart w:val="8A376D361BC9A5409BEAD424D1E9D026"/>
          </w:placeholder>
          <w:temporary/>
          <w:showingPlcHdr/>
          <w15:appearance w15:val="hidden"/>
        </w:sdtPr>
        <w:sdtEndPr/>
        <w:sdtContent>
          <w:r w:rsidR="00972EC1" w:rsidRPr="00C27A2E">
            <w:rPr>
              <w:rFonts w:ascii="Times New Roman" w:hAnsi="Times New Roman" w:cs="Times New Roman"/>
              <w:color w:val="000000" w:themeColor="text1"/>
              <w:lang w:val="en-GB" w:bidi="en-GB"/>
            </w:rPr>
            <w:t>Awards and Acknowledgements</w:t>
          </w:r>
        </w:sdtContent>
      </w:sdt>
    </w:p>
    <w:p w14:paraId="21FCFE2C" w14:textId="77777777" w:rsidR="007D0035" w:rsidRPr="00C27A2E" w:rsidRDefault="007D0035" w:rsidP="001F2C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International Achievement Bursary</w:t>
      </w:r>
    </w:p>
    <w:p w14:paraId="01AF96C9" w14:textId="77777777" w:rsidR="007D0035" w:rsidRPr="00C27A2E" w:rsidRDefault="007D0035" w:rsidP="001F2C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International Scholarship Award</w:t>
      </w:r>
    </w:p>
    <w:p w14:paraId="4838445B" w14:textId="77777777" w:rsidR="007D0035" w:rsidRPr="00C27A2E" w:rsidRDefault="007D0035" w:rsidP="001F2CFE">
      <w:pPr>
        <w:pStyle w:val="ListParagraph"/>
        <w:numPr>
          <w:ilvl w:val="0"/>
          <w:numId w:val="19"/>
        </w:numPr>
        <w:rPr>
          <w:rFonts w:ascii="Times New Roman" w:hAnsi="Times New Roman" w:cs="Times New Roman"/>
        </w:rPr>
      </w:pPr>
      <w:r w:rsidRPr="00C27A2E">
        <w:rPr>
          <w:rFonts w:ascii="Times New Roman" w:hAnsi="Times New Roman" w:cs="Times New Roman"/>
        </w:rPr>
        <w:t>International Excellence Scholarship</w:t>
      </w:r>
    </w:p>
    <w:p w14:paraId="31A33EC3" w14:textId="73A4A10B" w:rsidR="00CE2D13" w:rsidRPr="00C27A2E" w:rsidRDefault="006728FB">
      <w:pPr>
        <w:pStyle w:val="Heading2"/>
        <w:rPr>
          <w:rFonts w:ascii="Times New Roman" w:hAnsi="Times New Roman" w:cs="Times New Roman"/>
          <w:i w:val="0"/>
          <w:color w:val="000000" w:themeColor="text1"/>
        </w:rPr>
      </w:pPr>
      <w:r w:rsidRPr="00C27A2E">
        <w:rPr>
          <w:rFonts w:ascii="Times New Roman" w:hAnsi="Times New Roman" w:cs="Times New Roman"/>
          <w:i w:val="0"/>
          <w:color w:val="000000" w:themeColor="text1"/>
        </w:rPr>
        <w:t>Extracurriculars</w:t>
      </w:r>
    </w:p>
    <w:p w14:paraId="5EAB984D" w14:textId="217A02B2" w:rsidR="00CE2D13" w:rsidRPr="00C27A2E" w:rsidRDefault="006728FB" w:rsidP="001F2C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Member of the UBRacing society.</w:t>
      </w:r>
    </w:p>
    <w:p w14:paraId="52CDEB57" w14:textId="3FD680DC" w:rsidR="006728FB" w:rsidRPr="00C27A2E" w:rsidRDefault="006728FB" w:rsidP="001F2C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>Member of the UoB Startup society.</w:t>
      </w:r>
    </w:p>
    <w:p w14:paraId="231A4E2B" w14:textId="2E869921" w:rsidR="006728FB" w:rsidRPr="00C27A2E" w:rsidRDefault="006728FB" w:rsidP="001F2CFE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000000" w:themeColor="text1"/>
        </w:rPr>
      </w:pPr>
      <w:r w:rsidRPr="00C27A2E">
        <w:rPr>
          <w:rFonts w:ascii="Times New Roman" w:hAnsi="Times New Roman" w:cs="Times New Roman"/>
          <w:color w:val="000000" w:themeColor="text1"/>
        </w:rPr>
        <w:t xml:space="preserve">Deputy Head Boy of </w:t>
      </w:r>
      <w:r w:rsidR="001F2CFE" w:rsidRPr="00C27A2E">
        <w:rPr>
          <w:rFonts w:ascii="Times New Roman" w:hAnsi="Times New Roman" w:cs="Times New Roman"/>
          <w:color w:val="000000" w:themeColor="text1"/>
        </w:rPr>
        <w:t>Excelsior English School</w:t>
      </w:r>
      <w:r w:rsidRPr="00C27A2E">
        <w:rPr>
          <w:rFonts w:ascii="Times New Roman" w:hAnsi="Times New Roman" w:cs="Times New Roman"/>
          <w:color w:val="000000" w:themeColor="text1"/>
        </w:rPr>
        <w:t xml:space="preserve"> for the year 2017/18.</w:t>
      </w:r>
    </w:p>
    <w:sectPr w:rsidR="006728FB" w:rsidRPr="00C27A2E" w:rsidSect="00DA466E">
      <w:footerReference w:type="default" r:id="rId8"/>
      <w:pgSz w:w="11907" w:h="16839" w:code="9"/>
      <w:pgMar w:top="720" w:right="720" w:bottom="720" w:left="720" w:header="432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C3BA8D5" w14:textId="77777777" w:rsidR="001B25D5" w:rsidRDefault="001B25D5">
      <w:pPr>
        <w:spacing w:after="0" w:line="240" w:lineRule="auto"/>
      </w:pPr>
      <w:r>
        <w:separator/>
      </w:r>
    </w:p>
  </w:endnote>
  <w:endnote w:type="continuationSeparator" w:id="0">
    <w:p w14:paraId="13FEA3D3" w14:textId="77777777" w:rsidR="001B25D5" w:rsidRDefault="001B25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E3527BC" w14:textId="59B13050" w:rsidR="00CE2D13" w:rsidRDefault="00CE2D1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5C8D818" w14:textId="77777777" w:rsidR="001B25D5" w:rsidRDefault="001B25D5">
      <w:pPr>
        <w:spacing w:after="0" w:line="240" w:lineRule="auto"/>
      </w:pPr>
      <w:r>
        <w:separator/>
      </w:r>
    </w:p>
  </w:footnote>
  <w:footnote w:type="continuationSeparator" w:id="0">
    <w:p w14:paraId="7970D5CB" w14:textId="77777777" w:rsidR="001B25D5" w:rsidRDefault="001B25D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DFF442C8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8028F2F0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1C40027A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ED2B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9BB8496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3AEF4D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FA6885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BA42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6750E6D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3D62EE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38E1817"/>
    <w:multiLevelType w:val="hybridMultilevel"/>
    <w:tmpl w:val="D2A6D46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07E478A7"/>
    <w:multiLevelType w:val="hybridMultilevel"/>
    <w:tmpl w:val="F83CC220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0F015142"/>
    <w:multiLevelType w:val="hybridMultilevel"/>
    <w:tmpl w:val="24F63B4A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0154BC4"/>
    <w:multiLevelType w:val="hybridMultilevel"/>
    <w:tmpl w:val="4A6C74D0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75743A0"/>
    <w:multiLevelType w:val="hybridMultilevel"/>
    <w:tmpl w:val="E4DED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C7A5F43"/>
    <w:multiLevelType w:val="hybridMultilevel"/>
    <w:tmpl w:val="BEA42AE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F585646"/>
    <w:multiLevelType w:val="hybridMultilevel"/>
    <w:tmpl w:val="04A8E15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D515BD"/>
    <w:multiLevelType w:val="hybridMultilevel"/>
    <w:tmpl w:val="B76643FC"/>
    <w:lvl w:ilvl="0" w:tplc="08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87406C7"/>
    <w:multiLevelType w:val="hybridMultilevel"/>
    <w:tmpl w:val="410E15DC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AC66EF"/>
    <w:multiLevelType w:val="hybridMultilevel"/>
    <w:tmpl w:val="04ACAC84"/>
    <w:lvl w:ilvl="0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3"/>
  </w:num>
  <w:num w:numId="12">
    <w:abstractNumId w:val="15"/>
  </w:num>
  <w:num w:numId="13">
    <w:abstractNumId w:val="19"/>
  </w:num>
  <w:num w:numId="14">
    <w:abstractNumId w:val="17"/>
  </w:num>
  <w:num w:numId="15">
    <w:abstractNumId w:val="14"/>
  </w:num>
  <w:num w:numId="16">
    <w:abstractNumId w:val="10"/>
  </w:num>
  <w:num w:numId="17">
    <w:abstractNumId w:val="16"/>
  </w:num>
  <w:num w:numId="18">
    <w:abstractNumId w:val="11"/>
  </w:num>
  <w:num w:numId="19">
    <w:abstractNumId w:val="18"/>
  </w:num>
  <w:num w:numId="2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6E9C"/>
    <w:rsid w:val="000F14C8"/>
    <w:rsid w:val="00112499"/>
    <w:rsid w:val="0012011B"/>
    <w:rsid w:val="001B25D5"/>
    <w:rsid w:val="001B3C2F"/>
    <w:rsid w:val="001D2E88"/>
    <w:rsid w:val="001F2CFE"/>
    <w:rsid w:val="00200BE1"/>
    <w:rsid w:val="00317068"/>
    <w:rsid w:val="003B4FD5"/>
    <w:rsid w:val="003D7ECE"/>
    <w:rsid w:val="004C283F"/>
    <w:rsid w:val="006728FB"/>
    <w:rsid w:val="00735278"/>
    <w:rsid w:val="007A30C6"/>
    <w:rsid w:val="007D0035"/>
    <w:rsid w:val="007E4D20"/>
    <w:rsid w:val="00866E9C"/>
    <w:rsid w:val="00903333"/>
    <w:rsid w:val="00972EC1"/>
    <w:rsid w:val="00A91AD5"/>
    <w:rsid w:val="00B824C2"/>
    <w:rsid w:val="00BF1B7E"/>
    <w:rsid w:val="00C27A2E"/>
    <w:rsid w:val="00C713C7"/>
    <w:rsid w:val="00C81551"/>
    <w:rsid w:val="00CE2D13"/>
    <w:rsid w:val="00DA4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D3D261"/>
  <w15:chartTrackingRefBased/>
  <w15:docId w15:val="{86496D69-9E1E-C344-B743-DFC6A2A25D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color w:val="4B3A2E" w:themeColor="text2"/>
        <w:sz w:val="22"/>
        <w:szCs w:val="22"/>
        <w:lang w:val="en-US" w:eastAsia="ja-JP" w:bidi="ar-SA"/>
      </w:rPr>
    </w:rPrDefault>
    <w:pPrDefault>
      <w:pPr>
        <w:spacing w:after="6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spacing w:before="320" w:after="200"/>
      <w:contextualSpacing/>
      <w:outlineLvl w:val="0"/>
    </w:pPr>
    <w:rPr>
      <w:rFonts w:asciiTheme="majorHAnsi" w:hAnsiTheme="majorHAnsi"/>
      <w:b/>
      <w:spacing w:val="21"/>
      <w:sz w:val="2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20" w:after="80"/>
      <w:contextualSpacing/>
      <w:outlineLvl w:val="1"/>
    </w:pPr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outlineLvl w:val="2"/>
    </w:pPr>
    <w:rPr>
      <w:rFonts w:asciiTheme="majorHAnsi" w:eastAsiaTheme="majorEastAsia" w:hAnsiTheme="majorHAnsi" w:cstheme="majorBidi"/>
      <w:i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3"/>
    </w:pPr>
    <w:rPr>
      <w:rFonts w:asciiTheme="majorHAnsi" w:eastAsiaTheme="majorEastAsia" w:hAnsiTheme="majorHAnsi" w:cstheme="majorBidi"/>
      <w:b/>
      <w:iCs/>
      <w:caps/>
      <w:spacing w:val="2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4"/>
    </w:pPr>
    <w:rPr>
      <w:rFonts w:asciiTheme="majorHAnsi" w:eastAsiaTheme="majorEastAsia" w:hAnsiTheme="majorHAnsi" w:cstheme="majorBidi"/>
      <w:b/>
      <w:spacing w:val="2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5"/>
    </w:pPr>
    <w:rPr>
      <w:rFonts w:asciiTheme="majorHAnsi" w:eastAsiaTheme="majorEastAsia" w:hAnsiTheme="majorHAnsi" w:cstheme="majorBidi"/>
      <w:b/>
      <w:i/>
      <w:spacing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6"/>
    </w:pPr>
    <w:rPr>
      <w:rFonts w:asciiTheme="majorHAnsi" w:eastAsiaTheme="majorEastAsia" w:hAnsiTheme="majorHAnsi" w:cstheme="majorBidi"/>
      <w:iCs/>
      <w:spacing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7"/>
    </w:pPr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220" w:after="80" w:line="240" w:lineRule="auto"/>
      <w:contextualSpacing/>
      <w:outlineLvl w:val="8"/>
    </w:pPr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0"/>
    <w:semiHidden/>
    <w:unhideWhenUsed/>
    <w:pPr>
      <w:spacing w:after="240" w:line="240" w:lineRule="auto"/>
      <w:contextualSpacing/>
    </w:pPr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aps/>
      <w:spacing w:val="21"/>
      <w:kern w:val="28"/>
      <w:sz w:val="64"/>
      <w:szCs w:val="56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pPr>
      <w:numPr>
        <w:ilvl w:val="1"/>
      </w:numPr>
      <w:spacing w:after="960" w:line="240" w:lineRule="auto"/>
      <w:contextualSpacing/>
    </w:pPr>
    <w:rPr>
      <w:rFonts w:eastAsiaTheme="minorEastAsia"/>
      <w:i/>
      <w:spacing w:val="21"/>
      <w:sz w:val="3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hAnsiTheme="majorHAnsi"/>
      <w:b/>
      <w:spacing w:val="21"/>
      <w:sz w:val="26"/>
    </w:r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  <w:rPr>
      <w:b/>
      <w:spacing w:val="21"/>
      <w:sz w:val="26"/>
    </w:rPr>
  </w:style>
  <w:style w:type="character" w:customStyle="1" w:styleId="FooterChar">
    <w:name w:val="Footer Char"/>
    <w:basedOn w:val="DefaultParagraphFont"/>
    <w:link w:val="Footer"/>
    <w:uiPriority w:val="99"/>
    <w:rPr>
      <w:b/>
      <w:spacing w:val="21"/>
      <w:sz w:val="26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i/>
      <w:spacing w:val="21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spacing w:val="2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spacing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Cs/>
      <w:spacing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b/>
      <w:color w:val="A6856E" w:themeColor="text2" w:themeTint="99"/>
      <w:spacing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b/>
      <w:iCs/>
      <w:caps/>
      <w:color w:val="A6856E" w:themeColor="text2" w:themeTint="99"/>
      <w:spacing w:val="21"/>
      <w:sz w:val="20"/>
      <w:szCs w:val="21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i/>
      <w:spacing w:val="21"/>
      <w:sz w:val="36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caps/>
      <w:smallCaps w:val="0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  <w:contextualSpacing/>
    </w:pPr>
    <w:rPr>
      <w:i/>
      <w:iCs/>
      <w:sz w:val="32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2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  <w:contextualSpacing/>
    </w:pPr>
    <w:rPr>
      <w:b/>
      <w:i/>
      <w:iCs/>
      <w:sz w:val="32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sz w:val="32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4B3A2E" w:themeColor="text2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i/>
      <w:caps/>
      <w:smallCaps w:val="0"/>
      <w:color w:val="4B3A2E" w:themeColor="text2"/>
      <w:spacing w:val="0"/>
    </w:rPr>
  </w:style>
  <w:style w:type="character" w:styleId="BookTitle">
    <w:name w:val="Book Title"/>
    <w:basedOn w:val="DefaultParagraphFont"/>
    <w:uiPriority w:val="33"/>
    <w:semiHidden/>
    <w:unhideWhenUsed/>
    <w:qFormat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18"/>
      <w:szCs w:val="18"/>
    </w:rPr>
  </w:style>
  <w:style w:type="paragraph" w:customStyle="1" w:styleId="ContactInformation">
    <w:name w:val="Contact Information"/>
    <w:basedOn w:val="Normal"/>
    <w:uiPriority w:val="2"/>
    <w:qFormat/>
    <w:pPr>
      <w:spacing w:after="920"/>
      <w:contextualSpacing/>
    </w:p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B3A2E" w:themeColor="text2"/>
    </w:rPr>
  </w:style>
  <w:style w:type="character" w:styleId="IntenseEmphasis">
    <w:name w:val="Intense Emphasis"/>
    <w:basedOn w:val="DefaultParagraphFont"/>
    <w:uiPriority w:val="21"/>
    <w:semiHidden/>
    <w:unhideWhenUsed/>
    <w:rPr>
      <w:b/>
      <w:i/>
      <w:iCs/>
      <w:color w:val="4B3A2E" w:themeColor="text2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Paragraph">
    <w:name w:val="List Paragraph"/>
    <w:basedOn w:val="Normal"/>
    <w:uiPriority w:val="34"/>
    <w:unhideWhenUsed/>
    <w:qFormat/>
    <w:pPr>
      <w:ind w:left="216" w:hanging="216"/>
      <w:contextualSpacing/>
    </w:pPr>
  </w:style>
  <w:style w:type="paragraph" w:customStyle="1" w:styleId="Name">
    <w:name w:val="Name"/>
    <w:basedOn w:val="Normal"/>
    <w:link w:val="NameChar"/>
    <w:uiPriority w:val="1"/>
    <w:qFormat/>
    <w:pPr>
      <w:spacing w:after="240" w:line="240" w:lineRule="auto"/>
      <w:contextualSpacing/>
    </w:pPr>
    <w:rPr>
      <w:b/>
      <w:caps/>
      <w:spacing w:val="21"/>
      <w:sz w:val="36"/>
    </w:rPr>
  </w:style>
  <w:style w:type="character" w:customStyle="1" w:styleId="NameChar">
    <w:name w:val="Name Char"/>
    <w:basedOn w:val="DefaultParagraphFont"/>
    <w:link w:val="Name"/>
    <w:uiPriority w:val="1"/>
    <w:rPr>
      <w:b/>
      <w:caps/>
      <w:spacing w:val="21"/>
      <w:sz w:val="3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i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b/>
      <w:iCs/>
      <w:caps/>
      <w:spacing w:val="21"/>
    </w:rPr>
  </w:style>
  <w:style w:type="character" w:styleId="Hyperlink">
    <w:name w:val="Hyperlink"/>
    <w:basedOn w:val="DefaultParagraphFont"/>
    <w:uiPriority w:val="99"/>
    <w:unhideWhenUsed/>
    <w:rsid w:val="00866E9C"/>
    <w:rPr>
      <w:color w:val="3D859C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6E9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66E9C"/>
    <w:rPr>
      <w:color w:val="A65E8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1104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yperlink" Target="mailto:vijaypadmakumar@outlook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vijaypadmakumar/Library/Containers/com.microsoft.Word/Data/Library/Application%20Support/Microsoft/Office/16.0/DTS/Search/%7b850F3529-03E8-994B-BC36-90B90C200764%7dtf10002079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B3F244A4736E2D42B83F07182B5C06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308302-F76A-9549-B5FB-D27C9EF4F608}"/>
      </w:docPartPr>
      <w:docPartBody>
        <w:p w:rsidR="002A4AC7" w:rsidRDefault="0002456A">
          <w:pPr>
            <w:pStyle w:val="B3F244A4736E2D42B83F07182B5C06DF"/>
          </w:pPr>
          <w:r>
            <w:rPr>
              <w:lang w:bidi="en-GB"/>
            </w:rPr>
            <w:t>Education</w:t>
          </w:r>
        </w:p>
      </w:docPartBody>
    </w:docPart>
    <w:docPart>
      <w:docPartPr>
        <w:name w:val="C6F27A606012EE4C8EACF66E7DC6894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B57A5BF-A21D-5543-A70A-9553BA91E270}"/>
      </w:docPartPr>
      <w:docPartBody>
        <w:p w:rsidR="002A4AC7" w:rsidRDefault="0002456A">
          <w:pPr>
            <w:pStyle w:val="C6F27A606012EE4C8EACF66E7DC6894C"/>
          </w:pPr>
          <w:r>
            <w:rPr>
              <w:lang w:bidi="en-GB"/>
            </w:rPr>
            <w:t>Experience</w:t>
          </w:r>
        </w:p>
      </w:docPartBody>
    </w:docPart>
    <w:docPart>
      <w:docPartPr>
        <w:name w:val="8A376D361BC9A5409BEAD424D1E9D02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328D2A0-3185-7E40-AF1A-06E84A089B7E}"/>
      </w:docPartPr>
      <w:docPartBody>
        <w:p w:rsidR="002A4AC7" w:rsidRDefault="0002456A">
          <w:pPr>
            <w:pStyle w:val="8A376D361BC9A5409BEAD424D1E9D026"/>
          </w:pPr>
          <w:r>
            <w:rPr>
              <w:lang w:bidi="en-GB"/>
            </w:rPr>
            <w:t>Awards and Acknowledgements</w:t>
          </w:r>
        </w:p>
      </w:docPartBody>
    </w:docPart>
    <w:docPart>
      <w:docPartPr>
        <w:name w:val="28D14EAF66B97D48A64D4CF17869FA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544E32-CC12-934B-ACCC-8AD4AA77D441}"/>
      </w:docPartPr>
      <w:docPartBody>
        <w:p w:rsidR="002A4AC7" w:rsidRDefault="00B41FF9" w:rsidP="00B41FF9">
          <w:pPr>
            <w:pStyle w:val="28D14EAF66B97D48A64D4CF17869FAC1"/>
          </w:pPr>
          <w:r>
            <w:rPr>
              <w:lang w:bidi="en-GB"/>
            </w:rPr>
            <w:t>Skills Summary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FF9"/>
    <w:rsid w:val="0002456A"/>
    <w:rsid w:val="00077C17"/>
    <w:rsid w:val="000E3907"/>
    <w:rsid w:val="001A4BD7"/>
    <w:rsid w:val="002A4AC7"/>
    <w:rsid w:val="0050294E"/>
    <w:rsid w:val="00B41FF9"/>
    <w:rsid w:val="00B475BC"/>
    <w:rsid w:val="00DF6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3F244A4736E2D42B83F07182B5C06DF">
    <w:name w:val="B3F244A4736E2D42B83F07182B5C06DF"/>
  </w:style>
  <w:style w:type="paragraph" w:customStyle="1" w:styleId="C6F27A606012EE4C8EACF66E7DC6894C">
    <w:name w:val="C6F27A606012EE4C8EACF66E7DC6894C"/>
  </w:style>
  <w:style w:type="paragraph" w:customStyle="1" w:styleId="8A376D361BC9A5409BEAD424D1E9D026">
    <w:name w:val="8A376D361BC9A5409BEAD424D1E9D026"/>
  </w:style>
  <w:style w:type="paragraph" w:customStyle="1" w:styleId="28D14EAF66B97D48A64D4CF17869FAC1">
    <w:name w:val="28D14EAF66B97D48A64D4CF17869FAC1"/>
    <w:rsid w:val="00B41FF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Resume">
      <a:dk1>
        <a:sysClr val="windowText" lastClr="000000"/>
      </a:dk1>
      <a:lt1>
        <a:sysClr val="window" lastClr="FFFFFF"/>
      </a:lt1>
      <a:dk2>
        <a:srgbClr val="4B3A2E"/>
      </a:dk2>
      <a:lt2>
        <a:srgbClr val="F1EFEE"/>
      </a:lt2>
      <a:accent1>
        <a:srgbClr val="9E4733"/>
      </a:accent1>
      <a:accent2>
        <a:srgbClr val="DBA84D"/>
      </a:accent2>
      <a:accent3>
        <a:srgbClr val="4A5C6E"/>
      </a:accent3>
      <a:accent4>
        <a:srgbClr val="C76B42"/>
      </a:accent4>
      <a:accent5>
        <a:srgbClr val="AB967D"/>
      </a:accent5>
      <a:accent6>
        <a:srgbClr val="8B465F"/>
      </a:accent6>
      <a:hlink>
        <a:srgbClr val="3D859C"/>
      </a:hlink>
      <a:folHlink>
        <a:srgbClr val="A65E82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{850F3529-03E8-994B-BC36-90B90C200764}tf10002079.dotx</Template>
  <TotalTime>12</TotalTime>
  <Pages>2</Pages>
  <Words>320</Words>
  <Characters>1828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Vijay Padmakumar (BSc Art Intel + Comp Sci w IY)</cp:lastModifiedBy>
  <cp:revision>6</cp:revision>
  <dcterms:created xsi:type="dcterms:W3CDTF">2020-10-15T13:33:00Z</dcterms:created>
  <dcterms:modified xsi:type="dcterms:W3CDTF">2020-11-05T13:09:00Z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TF10002038</vt:lpwstr>
  </property>
</Properties>
</file>